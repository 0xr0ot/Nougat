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DEA" w:rsidRDefault="003A5BEA" w:rsidP="003A5BEA">
      <w:pPr>
        <w:pStyle w:val="Title"/>
      </w:pPr>
      <w:r>
        <w:t>Constant Calculation Sinking Test Design Document</w:t>
      </w:r>
    </w:p>
    <w:p w:rsidR="003A5BEA" w:rsidRDefault="003A5BEA" w:rsidP="003A5BEA"/>
    <w:p w:rsidR="003A5BEA" w:rsidRDefault="003A5BEA" w:rsidP="003A5BEA">
      <w:pPr>
        <w:pStyle w:val="Heading1"/>
      </w:pPr>
      <w:r>
        <w:t>Owner and Point of Contact.</w:t>
      </w:r>
    </w:p>
    <w:p w:rsidR="003A5BEA" w:rsidRDefault="003A5BEA" w:rsidP="003A5BEA">
      <w:r>
        <w:t>Jean Christophe Beyler</w:t>
      </w:r>
    </w:p>
    <w:p w:rsidR="003A5BEA" w:rsidRDefault="003A5BEA" w:rsidP="003A5BEA">
      <w:pPr>
        <w:pStyle w:val="Heading1"/>
      </w:pPr>
      <w:r>
        <w:t>Idea of optimization: What is it?</w:t>
      </w:r>
    </w:p>
    <w:p w:rsidR="003A5BEA" w:rsidRDefault="003A5BEA" w:rsidP="003A5BEA">
      <w:r>
        <w:t>Constant calculation sinking tries to detect calculations in a loop that are constant based. For example:</w:t>
      </w:r>
    </w:p>
    <w:p w:rsidR="003A5BEA" w:rsidRDefault="003A5BEA" w:rsidP="003A5BEA">
      <w:r>
        <w:t>for (i = 0; i &lt; 500; i++){</w:t>
      </w:r>
    </w:p>
    <w:p w:rsidR="003A5BEA" w:rsidRDefault="003A5BEA" w:rsidP="003A5BEA">
      <w:r>
        <w:tab/>
        <w:t>a += 5;</w:t>
      </w:r>
    </w:p>
    <w:p w:rsidR="003A5BEA" w:rsidRDefault="003A5BEA" w:rsidP="003A5BEA">
      <w:r>
        <w:tab/>
        <w:t>b += i;</w:t>
      </w:r>
    </w:p>
    <w:p w:rsidR="003A5BEA" w:rsidRDefault="003A5BEA" w:rsidP="003A5BEA">
      <w:r>
        <w:t>}</w:t>
      </w:r>
    </w:p>
    <w:p w:rsidR="003A5BEA" w:rsidRDefault="003A5BEA" w:rsidP="003A5BEA">
      <w:r>
        <w:t xml:space="preserve">Because the number of iterations are known, the variable </w:t>
      </w:r>
      <w:r>
        <w:rPr>
          <w:i/>
        </w:rPr>
        <w:t>a</w:t>
      </w:r>
      <w:r>
        <w:t xml:space="preserve"> is not being used by anything else and the element adding is a constant, we can transform the loop into:</w:t>
      </w:r>
    </w:p>
    <w:p w:rsidR="003A5BEA" w:rsidRDefault="003A5BEA" w:rsidP="003A5BEA">
      <w:r>
        <w:t>for (i = 0; i &lt; 500; i++) {</w:t>
      </w:r>
    </w:p>
    <w:p w:rsidR="003A5BEA" w:rsidRDefault="003A5BEA" w:rsidP="003A5BEA">
      <w:r>
        <w:tab/>
        <w:t>b += i;</w:t>
      </w:r>
    </w:p>
    <w:p w:rsidR="003A5BEA" w:rsidRDefault="003A5BEA" w:rsidP="003A5BEA">
      <w:r>
        <w:t>}</w:t>
      </w:r>
    </w:p>
    <w:p w:rsidR="003A5BEA" w:rsidRDefault="003A5BEA" w:rsidP="003A5BEA">
      <w:r>
        <w:t>a += 2500;</w:t>
      </w:r>
    </w:p>
    <w:p w:rsidR="003A5BEA" w:rsidRDefault="003A5BEA" w:rsidP="003A5BEA">
      <w:r>
        <w:t>Constant calculation sinking’s optimization is about performing optimizations such as the one above.</w:t>
      </w:r>
    </w:p>
    <w:p w:rsidR="003A5BEA" w:rsidRDefault="003A5BEA" w:rsidP="003A5BEA">
      <w:pPr>
        <w:pStyle w:val="Heading1"/>
      </w:pPr>
      <w:r>
        <w:t>Idea of optimization: Why do we need it?</w:t>
      </w:r>
    </w:p>
    <w:p w:rsidR="003A5BEA" w:rsidRDefault="003A5BEA" w:rsidP="003A5BEA">
      <w:r>
        <w:t xml:space="preserve">There are cases where the calculation can be done at compile time instead of generating code, which we already know the answer to. </w:t>
      </w:r>
    </w:p>
    <w:p w:rsidR="003A5BEA" w:rsidRDefault="003A5BEA" w:rsidP="003A5BEA">
      <w:pPr>
        <w:pStyle w:val="Heading1"/>
      </w:pPr>
      <w:r>
        <w:t>Idea of the optimization: How is it implemented?</w:t>
      </w:r>
    </w:p>
    <w:p w:rsidR="003A5BEA" w:rsidRDefault="003A5BEA" w:rsidP="003A5BEA">
      <w:r>
        <w:t>The implementation finds any variable that is calculated via an accumulation style system. This means any update to the variable such as:</w:t>
      </w:r>
    </w:p>
    <w:p w:rsidR="003A5BEA" w:rsidRDefault="003A5BEA" w:rsidP="003A5BEA">
      <w:r>
        <w:t>a += cst;</w:t>
      </w:r>
    </w:p>
    <w:p w:rsidR="003A5BEA" w:rsidRDefault="003A5BEA" w:rsidP="003A5BEA">
      <w:r>
        <w:t>b *= cst;</w:t>
      </w:r>
    </w:p>
    <w:p w:rsidR="003A5BEA" w:rsidRDefault="003A5BEA" w:rsidP="003A5BEA">
      <w:r>
        <w:t>The current implementation supports addition, subtraction, remainder, division, and multiplication. For the variable to be sunk and pre-calculated, it must not be used again by the loop and the element to the right of the ‘=’ must be a constant.</w:t>
      </w:r>
    </w:p>
    <w:p w:rsidR="003A5BEA" w:rsidRDefault="003A5BEA" w:rsidP="003A5BEA">
      <w:r>
        <w:t>The types accepted are int, and long.</w:t>
      </w:r>
    </w:p>
    <w:p w:rsidR="003A5BEA" w:rsidRDefault="003A5BEA" w:rsidP="003A5BEA">
      <w:pPr>
        <w:pStyle w:val="Heading1"/>
      </w:pPr>
      <w:r>
        <w:t>Conditions for the optimization to work</w:t>
      </w:r>
    </w:p>
    <w:p w:rsidR="003A5BEA" w:rsidRDefault="003A5BEA" w:rsidP="003A5BEA">
      <w:r>
        <w:t xml:space="preserve">The variable must </w:t>
      </w:r>
      <w:r w:rsidR="000A75EA">
        <w:t xml:space="preserve">be a local variable and </w:t>
      </w:r>
      <w:r>
        <w:t xml:space="preserve">not be used again in the loop, they must be of the type </w:t>
      </w:r>
      <w:r>
        <w:rPr>
          <w:i/>
        </w:rPr>
        <w:t>variable operation= constant</w:t>
      </w:r>
      <w:r>
        <w:t>. The type of the variable cannot be byte/short.</w:t>
      </w:r>
    </w:p>
    <w:p w:rsidR="003A5BEA" w:rsidRDefault="003A5BEA" w:rsidP="003A5BEA">
      <w:r>
        <w:t>There cannot be two instructions updating twice the variable:</w:t>
      </w:r>
    </w:p>
    <w:p w:rsidR="003A5BEA" w:rsidRDefault="003A5BEA" w:rsidP="003A5BEA">
      <w:pPr>
        <w:pStyle w:val="ListParagraph"/>
      </w:pPr>
      <w:r>
        <w:t>A *= 5;</w:t>
      </w:r>
    </w:p>
    <w:p w:rsidR="003A5BEA" w:rsidRDefault="003A5BEA" w:rsidP="003A5BEA">
      <w:pPr>
        <w:pStyle w:val="ListParagraph"/>
      </w:pPr>
      <w:r>
        <w:t>A += 4;</w:t>
      </w:r>
    </w:p>
    <w:p w:rsidR="003A5BEA" w:rsidRDefault="003A5BEA" w:rsidP="003A5BEA">
      <w:r>
        <w:t>The bounds must be known at compile time.</w:t>
      </w:r>
    </w:p>
    <w:p w:rsidR="003A5BEA" w:rsidRDefault="003A5BEA" w:rsidP="003A5BEA">
      <w:pPr>
        <w:pStyle w:val="Heading1"/>
      </w:pPr>
      <w:r>
        <w:lastRenderedPageBreak/>
        <w:t>Limitation of optimization applicability</w:t>
      </w:r>
    </w:p>
    <w:p w:rsidR="003A5BEA" w:rsidRDefault="003A5BEA" w:rsidP="003A5BEA">
      <w:r>
        <w:t>We do not handle byte/short, we do not handle the cases where it is not a constant but an invariant, we do not handle the case where the loop iteration count is not known at compile time even if it is an invariant.</w:t>
      </w:r>
    </w:p>
    <w:p w:rsidR="003A5BEA" w:rsidRDefault="003A5BEA" w:rsidP="003A5BEA">
      <w:r>
        <w:t>The loop should only have one BasicBlock.</w:t>
      </w:r>
    </w:p>
    <w:p w:rsidR="003A5BEA" w:rsidRDefault="003A5BEA" w:rsidP="003A5BEA">
      <w:r>
        <w:t>The loop cannot work if there are suspend checks.</w:t>
      </w:r>
    </w:p>
    <w:p w:rsidR="003A5BEA" w:rsidRDefault="003A5BEA" w:rsidP="003A5BEA">
      <w:r>
        <w:t>The loop cannot throw exceptions.</w:t>
      </w:r>
    </w:p>
    <w:p w:rsidR="003A5BEA" w:rsidRDefault="003A5BEA" w:rsidP="003A5BEA">
      <w:r>
        <w:t>All these issues could be solved with a more generic version.</w:t>
      </w:r>
    </w:p>
    <w:p w:rsidR="003A5BEA" w:rsidRDefault="003A5BEA" w:rsidP="003A5BEA">
      <w:pPr>
        <w:pStyle w:val="Heading1"/>
      </w:pPr>
      <w:r>
        <w:t>Examples in Java</w:t>
      </w:r>
    </w:p>
    <w:p w:rsidR="003A5BEA" w:rsidRDefault="003A5BEA" w:rsidP="003A5BEA">
      <w:pPr>
        <w:pStyle w:val="ListParagraph"/>
        <w:numPr>
          <w:ilvl w:val="0"/>
          <w:numId w:val="1"/>
        </w:numPr>
        <w:tabs>
          <w:tab w:val="left" w:pos="720"/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suppressAutoHyphens/>
        <w:spacing w:line="100" w:lineRule="atLeast"/>
        <w:contextualSpacing w:val="0"/>
      </w:pPr>
      <w:r>
        <w:t>Cases like the loop in CFBench MIPS</w:t>
      </w:r>
    </w:p>
    <w:p w:rsidR="003A5BEA" w:rsidRDefault="003A5BEA" w:rsidP="003A5BEA">
      <w:pPr>
        <w:pStyle w:val="ListParagraph"/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spacing w:line="100" w:lineRule="atLeast"/>
      </w:pPr>
    </w:p>
    <w:p w:rsidR="003A5BEA" w:rsidRDefault="003A5BEA" w:rsidP="003A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public class Example</w:t>
      </w:r>
    </w:p>
    <w:p w:rsidR="003A5BEA" w:rsidRDefault="003A5BEA" w:rsidP="003A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3A5BEA" w:rsidRDefault="003A5BEA" w:rsidP="003A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public static void main (String[] args)</w:t>
      </w:r>
    </w:p>
    <w:p w:rsidR="003A5BEA" w:rsidRDefault="003A5BEA" w:rsidP="003A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{</w:t>
      </w:r>
    </w:p>
    <w:p w:rsidR="003A5BEA" w:rsidRDefault="003A5BEA" w:rsidP="003A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// We should test with a starting at a different value then 0</w:t>
      </w:r>
    </w:p>
    <w:p w:rsidR="003A5BEA" w:rsidRDefault="003A5BEA" w:rsidP="003A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// And when a is in an if body in the loop</w:t>
      </w:r>
    </w:p>
    <w:p w:rsidR="003A5BEA" w:rsidRDefault="003A5BEA" w:rsidP="003A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>int a = 0;</w:t>
      </w:r>
    </w:p>
    <w:p w:rsidR="003A5BEA" w:rsidRDefault="003A5BEA" w:rsidP="003A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for (int i = 0; i &lt; 5000; i++)</w:t>
      </w:r>
    </w:p>
    <w:p w:rsidR="003A5BEA" w:rsidRDefault="003A5BEA" w:rsidP="003A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{</w:t>
      </w:r>
    </w:p>
    <w:p w:rsidR="003A5BEA" w:rsidRDefault="003A5BEA" w:rsidP="003A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 += 5; // or %=, -=, *=, /=</w:t>
      </w:r>
    </w:p>
    <w:p w:rsidR="003A5BEA" w:rsidRDefault="003A5BEA" w:rsidP="003A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:rsidR="003A5BEA" w:rsidRDefault="003A5BEA" w:rsidP="003A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:rsidR="003A5BEA" w:rsidRDefault="003A5BEA" w:rsidP="003A5B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100" w:lineRule="atLeast"/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3A5BEA" w:rsidRDefault="003A5BEA" w:rsidP="003A5BEA">
      <w:pPr>
        <w:pStyle w:val="Heading1"/>
      </w:pPr>
    </w:p>
    <w:p w:rsidR="003A5BEA" w:rsidRDefault="003A5BEA" w:rsidP="003A5BEA">
      <w:pPr>
        <w:pStyle w:val="Heading1"/>
      </w:pPr>
      <w:r>
        <w:t>Specific test cases that should be covered if known</w:t>
      </w:r>
    </w:p>
    <w:p w:rsidR="003A5BEA" w:rsidRDefault="003A5BEA" w:rsidP="003A5BEA">
      <w:r>
        <w:t>We should test if:</w:t>
      </w:r>
    </w:p>
    <w:p w:rsidR="003A5BEA" w:rsidRDefault="003A5BEA" w:rsidP="003A5BEA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after="200" w:line="276" w:lineRule="auto"/>
        <w:contextualSpacing w:val="0"/>
      </w:pPr>
      <w:r>
        <w:t>The iteration count is not known at compile time</w:t>
      </w:r>
    </w:p>
    <w:p w:rsidR="003A5BEA" w:rsidRDefault="003A5BEA" w:rsidP="003A5BEA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after="200" w:line="276" w:lineRule="auto"/>
        <w:contextualSpacing w:val="0"/>
      </w:pPr>
      <w:r>
        <w:t>The right-side of the instruction is not a constant such as a parameter (a variable set to a constant and using that constant should be supported)</w:t>
      </w:r>
    </w:p>
    <w:p w:rsidR="003A5BEA" w:rsidRDefault="003A5BEA" w:rsidP="003A5BEA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after="200" w:line="276" w:lineRule="auto"/>
        <w:contextualSpacing w:val="0"/>
      </w:pPr>
      <w:r>
        <w:t>The instruction must be executed per iteration (so cannot be in an if)</w:t>
      </w:r>
    </w:p>
    <w:p w:rsidR="003A5BEA" w:rsidRDefault="003A5BEA" w:rsidP="003A5BEA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after="200" w:line="276" w:lineRule="auto"/>
        <w:contextualSpacing w:val="0"/>
      </w:pPr>
      <w:r>
        <w:t>The variable used multiple times</w:t>
      </w:r>
    </w:p>
    <w:p w:rsidR="003A5BEA" w:rsidRDefault="003A5BEA" w:rsidP="003A5BEA">
      <w:pPr>
        <w:pStyle w:val="Heading1"/>
      </w:pPr>
      <w:r>
        <w:t>Recommendation on testing focus</w:t>
      </w:r>
    </w:p>
    <w:p w:rsidR="003A5BEA" w:rsidRDefault="003A5BEA" w:rsidP="003A5BEA">
      <w:r>
        <w:t>Testing variations of the instructions, in ifs, types, etc.</w:t>
      </w:r>
    </w:p>
    <w:p w:rsidR="003A5BEA" w:rsidRDefault="003A5BEA" w:rsidP="003A5BEA">
      <w:pPr>
        <w:pStyle w:val="Heading1"/>
      </w:pPr>
      <w:r>
        <w:rPr>
          <w:rFonts w:cs="Calibri"/>
        </w:rPr>
        <w:t>Post processing recommendations</w:t>
      </w:r>
    </w:p>
    <w:p w:rsidR="003A5BEA" w:rsidRDefault="003A5BEA" w:rsidP="003A5BEA">
      <w:r>
        <w:t>The optimization prints out various messages:</w:t>
      </w:r>
    </w:p>
    <w:p w:rsidR="003A5BEA" w:rsidRDefault="003A5BEA" w:rsidP="003A5BEA">
      <w:r>
        <w:t>Constant Calculation Sinking: Not applicable because X:</w:t>
      </w:r>
    </w:p>
    <w:p w:rsidR="003A5BEA" w:rsidRDefault="003A5BEA" w:rsidP="003A5BEA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after="200" w:line="276" w:lineRule="auto"/>
        <w:contextualSpacing w:val="0"/>
      </w:pPr>
      <w:r>
        <w:t>Reasons being:</w:t>
      </w:r>
    </w:p>
    <w:p w:rsidR="003A5BEA" w:rsidRDefault="003A5BEA" w:rsidP="003A5BEA">
      <w:pPr>
        <w:pStyle w:val="ListParagraph"/>
        <w:numPr>
          <w:ilvl w:val="1"/>
          <w:numId w:val="1"/>
        </w:numPr>
        <w:tabs>
          <w:tab w:val="left" w:pos="720"/>
        </w:tabs>
        <w:suppressAutoHyphens/>
        <w:spacing w:after="200" w:line="276" w:lineRule="auto"/>
        <w:contextualSpacing w:val="0"/>
      </w:pPr>
      <w:r>
        <w:t>Must be in the inner loop</w:t>
      </w:r>
    </w:p>
    <w:p w:rsidR="003A5BEA" w:rsidRDefault="003A5BEA" w:rsidP="003A5BEA">
      <w:pPr>
        <w:pStyle w:val="ListParagraph"/>
        <w:numPr>
          <w:ilvl w:val="1"/>
          <w:numId w:val="1"/>
        </w:numPr>
        <w:tabs>
          <w:tab w:val="left" w:pos="720"/>
        </w:tabs>
        <w:suppressAutoHyphens/>
        <w:spacing w:after="200" w:line="276" w:lineRule="auto"/>
        <w:contextualSpacing w:val="0"/>
      </w:pPr>
      <w:r>
        <w:lastRenderedPageBreak/>
        <w:t>Has no suspend check</w:t>
      </w:r>
    </w:p>
    <w:p w:rsidR="003A5BEA" w:rsidRDefault="003A5BEA" w:rsidP="003A5BEA">
      <w:pPr>
        <w:pStyle w:val="ListParagraph"/>
        <w:numPr>
          <w:ilvl w:val="1"/>
          <w:numId w:val="1"/>
        </w:numPr>
        <w:tabs>
          <w:tab w:val="left" w:pos="720"/>
        </w:tabs>
        <w:suppressAutoHyphens/>
        <w:spacing w:after="200" w:line="276" w:lineRule="auto"/>
        <w:contextualSpacing w:val="0"/>
      </w:pPr>
      <w:r>
        <w:t>Must not throw an exception</w:t>
      </w:r>
    </w:p>
    <w:p w:rsidR="003A5BEA" w:rsidRDefault="003A5BEA" w:rsidP="003A5BEA">
      <w:pPr>
        <w:pStyle w:val="ListParagraph"/>
        <w:numPr>
          <w:ilvl w:val="1"/>
          <w:numId w:val="1"/>
        </w:numPr>
        <w:tabs>
          <w:tab w:val="left" w:pos="720"/>
        </w:tabs>
        <w:suppressAutoHyphens/>
        <w:spacing w:after="200" w:line="276" w:lineRule="auto"/>
        <w:contextualSpacing w:val="0"/>
      </w:pPr>
      <w:r>
        <w:t>Only one BB</w:t>
      </w:r>
    </w:p>
    <w:p w:rsidR="003A5BEA" w:rsidRDefault="003A5BEA" w:rsidP="003A5BEA">
      <w:pPr>
        <w:pStyle w:val="ListParagraph"/>
        <w:numPr>
          <w:ilvl w:val="1"/>
          <w:numId w:val="1"/>
        </w:numPr>
        <w:tabs>
          <w:tab w:val="left" w:pos="720"/>
        </w:tabs>
        <w:suppressAutoHyphens/>
        <w:spacing w:after="200" w:line="276" w:lineRule="auto"/>
        <w:contextualSpacing w:val="0"/>
      </w:pPr>
      <w:r>
        <w:t>Unknown number of iteration</w:t>
      </w:r>
    </w:p>
    <w:p w:rsidR="003A5BEA" w:rsidRDefault="003A5BEA" w:rsidP="003A5BEA">
      <w:r>
        <w:t>And one message if it sinks an instruction:</w:t>
      </w:r>
    </w:p>
    <w:p w:rsidR="003A5BEA" w:rsidRDefault="003A5BEA" w:rsidP="003A5BEA">
      <w:r>
        <w:t>"Successfully sunk %s"</w:t>
      </w:r>
    </w:p>
    <w:p w:rsidR="003A5BEA" w:rsidRDefault="003A5BEA" w:rsidP="003A5BEA"/>
    <w:p w:rsidR="007D4352" w:rsidRDefault="007D4352" w:rsidP="007D4352">
      <w:pPr>
        <w:pStyle w:val="Heading1"/>
        <w:rPr>
          <w:rFonts w:cs="Calibri"/>
        </w:rPr>
      </w:pPr>
      <w:r>
        <w:rPr>
          <w:rFonts w:cs="Calibri"/>
        </w:rPr>
        <w:t xml:space="preserve">Post processing </w:t>
      </w:r>
      <w:r>
        <w:rPr>
          <w:rFonts w:cs="Calibri"/>
        </w:rPr>
        <w:t>implementation</w:t>
      </w:r>
    </w:p>
    <w:p w:rsidR="007D4352" w:rsidRPr="007D4352" w:rsidRDefault="007D4352" w:rsidP="007D4352">
      <w:r>
        <w:t>Post-</w:t>
      </w:r>
      <w:r w:rsidR="005D43E7">
        <w:t xml:space="preserve">processing script checks that logcat contains expected number of "Constant </w:t>
      </w:r>
      <w:r w:rsidR="005D43E7" w:rsidRPr="005D43E7">
        <w:t>Calculation</w:t>
      </w:r>
      <w:r w:rsidR="005D43E7">
        <w:t xml:space="preserve"> </w:t>
      </w:r>
      <w:r w:rsidR="005D43E7" w:rsidRPr="005D43E7">
        <w:t>Sinking: Successfully sunk"</w:t>
      </w:r>
      <w:r w:rsidR="005D43E7">
        <w:t xml:space="preserve"> messages for each test method.</w:t>
      </w:r>
      <w:bookmarkStart w:id="0" w:name="_GoBack"/>
      <w:bookmarkEnd w:id="0"/>
    </w:p>
    <w:p w:rsidR="007D4352" w:rsidRDefault="007D4352" w:rsidP="003A5BEA"/>
    <w:p w:rsidR="007D4352" w:rsidRDefault="007D4352" w:rsidP="003A5BEA"/>
    <w:p w:rsidR="003A5BEA" w:rsidRDefault="003A5BEA" w:rsidP="003A5BEA">
      <w:pPr>
        <w:pStyle w:val="Heading1"/>
      </w:pPr>
      <w:r>
        <w:t>Test cases covered</w:t>
      </w:r>
    </w:p>
    <w:p w:rsidR="003A5BEA" w:rsidRPr="00B830DB" w:rsidRDefault="003A5BEA" w:rsidP="003A5BEA">
      <w:pPr>
        <w:pStyle w:val="ListParagraph"/>
        <w:numPr>
          <w:ilvl w:val="0"/>
          <w:numId w:val="2"/>
        </w:numPr>
      </w:pPr>
      <w:r w:rsidRPr="00B830DB">
        <w:t>Positive tests for int/long types</w:t>
      </w:r>
    </w:p>
    <w:p w:rsidR="003A5BEA" w:rsidRPr="00B830DB" w:rsidRDefault="003A5BEA" w:rsidP="003A5BEA">
      <w:pPr>
        <w:pStyle w:val="ListParagraph"/>
        <w:numPr>
          <w:ilvl w:val="0"/>
          <w:numId w:val="2"/>
        </w:numPr>
      </w:pPr>
      <w:r w:rsidRPr="00B830DB">
        <w:t>Different kinds of variable to be sunk: local variable, instance/static field, volatile, array element, …</w:t>
      </w:r>
    </w:p>
    <w:p w:rsidR="00FC6028" w:rsidRPr="00B830DB" w:rsidRDefault="00FC6028" w:rsidP="003A5BEA">
      <w:pPr>
        <w:pStyle w:val="ListParagraph"/>
        <w:numPr>
          <w:ilvl w:val="0"/>
          <w:numId w:val="2"/>
        </w:numPr>
      </w:pPr>
      <w:r w:rsidRPr="00B830DB">
        <w:t>Several loops to be optimized in a row</w:t>
      </w:r>
    </w:p>
    <w:p w:rsidR="00FC6028" w:rsidRPr="00B830DB" w:rsidRDefault="00FC6028" w:rsidP="003A5BEA">
      <w:pPr>
        <w:pStyle w:val="ListParagraph"/>
        <w:numPr>
          <w:ilvl w:val="0"/>
          <w:numId w:val="2"/>
        </w:numPr>
      </w:pPr>
      <w:r w:rsidRPr="00B830DB">
        <w:t>Several variables to be sunk in one loop</w:t>
      </w:r>
    </w:p>
    <w:p w:rsidR="00B21B6D" w:rsidRPr="00B830DB" w:rsidRDefault="00B21B6D" w:rsidP="003A5BEA">
      <w:pPr>
        <w:pStyle w:val="ListParagraph"/>
        <w:numPr>
          <w:ilvl w:val="0"/>
          <w:numId w:val="2"/>
        </w:numPr>
      </w:pPr>
      <w:r w:rsidRPr="00B830DB">
        <w:t>Large loop iteration count, small loop iteration count</w:t>
      </w:r>
    </w:p>
    <w:p w:rsidR="00FB04DB" w:rsidRPr="00B830DB" w:rsidRDefault="00FB04DB" w:rsidP="003A5BEA">
      <w:pPr>
        <w:pStyle w:val="ListParagraph"/>
        <w:numPr>
          <w:ilvl w:val="0"/>
          <w:numId w:val="2"/>
        </w:numPr>
      </w:pPr>
      <w:r w:rsidRPr="00B830DB">
        <w:t>for/while/do-while and combinations</w:t>
      </w:r>
    </w:p>
    <w:p w:rsidR="00105F5C" w:rsidRPr="00B830DB" w:rsidRDefault="00105F5C" w:rsidP="003A5BEA">
      <w:pPr>
        <w:pStyle w:val="ListParagraph"/>
        <w:numPr>
          <w:ilvl w:val="0"/>
          <w:numId w:val="2"/>
        </w:numPr>
      </w:pPr>
      <w:r w:rsidRPr="00B830DB">
        <w:t xml:space="preserve">Count down loop, </w:t>
      </w:r>
      <w:r w:rsidR="00605AC9" w:rsidRPr="00B830DB">
        <w:t>IV</w:t>
      </w:r>
      <w:r w:rsidRPr="00B830DB">
        <w:t xml:space="preserve"> other than 1, float</w:t>
      </w:r>
      <w:r w:rsidR="00605AC9" w:rsidRPr="00B830DB">
        <w:t>-point</w:t>
      </w:r>
      <w:r w:rsidRPr="00B830DB">
        <w:t xml:space="preserve"> </w:t>
      </w:r>
      <w:r w:rsidR="00605AC9" w:rsidRPr="00B830DB">
        <w:t>IV, multiple IVs</w:t>
      </w:r>
    </w:p>
    <w:p w:rsidR="00FB04DB" w:rsidRPr="00B830DB" w:rsidRDefault="00FC6028" w:rsidP="00FB04DB">
      <w:pPr>
        <w:pStyle w:val="ListParagraph"/>
        <w:numPr>
          <w:ilvl w:val="0"/>
          <w:numId w:val="2"/>
        </w:numPr>
      </w:pPr>
      <w:r w:rsidRPr="00B830DB">
        <w:t>Nested loops: optimization should be applied to inner loop only</w:t>
      </w:r>
    </w:p>
    <w:p w:rsidR="006F2D47" w:rsidRPr="00B830DB" w:rsidRDefault="006F2D47" w:rsidP="00FB04DB">
      <w:pPr>
        <w:pStyle w:val="ListParagraph"/>
        <w:numPr>
          <w:ilvl w:val="0"/>
          <w:numId w:val="2"/>
        </w:numPr>
      </w:pPr>
      <w:r w:rsidRPr="00B830DB">
        <w:t>Combination with other loop optimizations, e.g., non temporal move</w:t>
      </w:r>
      <w:r w:rsidR="00FB0085" w:rsidRPr="00B830DB">
        <w:t xml:space="preserve"> (can’t be applied together</w:t>
      </w:r>
      <w:r w:rsidR="00B830DB">
        <w:t>??</w:t>
      </w:r>
      <w:r w:rsidR="00FB0085" w:rsidRPr="00B830DB">
        <w:t>)</w:t>
      </w:r>
      <w:r w:rsidR="002553C2" w:rsidRPr="00B830DB">
        <w:t>, AccumulationSinking</w:t>
      </w:r>
    </w:p>
    <w:p w:rsidR="003A5BEA" w:rsidRPr="00B830DB" w:rsidRDefault="003A5BEA" w:rsidP="003A5BEA">
      <w:pPr>
        <w:pStyle w:val="ListParagraph"/>
        <w:numPr>
          <w:ilvl w:val="0"/>
          <w:numId w:val="2"/>
        </w:numPr>
      </w:pPr>
      <w:r w:rsidRPr="00B830DB">
        <w:t>Negative tests for byte, short, float, double, char</w:t>
      </w:r>
    </w:p>
    <w:p w:rsidR="003A5BEA" w:rsidRPr="00B830DB" w:rsidRDefault="003A5BEA" w:rsidP="003A5BEA">
      <w:pPr>
        <w:pStyle w:val="ListParagraph"/>
        <w:numPr>
          <w:ilvl w:val="0"/>
          <w:numId w:val="2"/>
        </w:numPr>
      </w:pPr>
      <w:r w:rsidRPr="00B830DB">
        <w:t>All supported operations: addition, subtraction, remainder, division, and multiplication</w:t>
      </w:r>
    </w:p>
    <w:p w:rsidR="003A5BEA" w:rsidRPr="00B830DB" w:rsidRDefault="003A5BEA" w:rsidP="003A5BEA">
      <w:pPr>
        <w:pStyle w:val="ListParagraph"/>
        <w:numPr>
          <w:ilvl w:val="0"/>
          <w:numId w:val="2"/>
        </w:numPr>
      </w:pPr>
      <w:r w:rsidRPr="00B830DB">
        <w:t>Negative tests: variable used again in the loop</w:t>
      </w:r>
    </w:p>
    <w:p w:rsidR="00B21B6D" w:rsidRPr="00B830DB" w:rsidRDefault="00B21B6D" w:rsidP="00F965FD">
      <w:pPr>
        <w:pStyle w:val="ListParagraph"/>
        <w:numPr>
          <w:ilvl w:val="1"/>
          <w:numId w:val="2"/>
        </w:numPr>
      </w:pPr>
      <w:r w:rsidRPr="00B830DB">
        <w:t>There cannot be two instructions updating twice the variable: A *= 5; A += 4;</w:t>
      </w:r>
    </w:p>
    <w:p w:rsidR="003A5BEA" w:rsidRPr="00B830DB" w:rsidRDefault="003A5BEA" w:rsidP="003A5BEA">
      <w:pPr>
        <w:pStyle w:val="ListParagraph"/>
        <w:numPr>
          <w:ilvl w:val="0"/>
          <w:numId w:val="2"/>
        </w:numPr>
      </w:pPr>
      <w:r w:rsidRPr="00B830DB">
        <w:t>Negative tests with bounds unknown at compile time (but invariant)</w:t>
      </w:r>
    </w:p>
    <w:p w:rsidR="003A5BEA" w:rsidRPr="00B830DB" w:rsidRDefault="003A5BEA" w:rsidP="003A5BEA">
      <w:pPr>
        <w:pStyle w:val="ListParagraph"/>
        <w:numPr>
          <w:ilvl w:val="0"/>
          <w:numId w:val="2"/>
        </w:numPr>
      </w:pPr>
      <w:r w:rsidRPr="00B830DB">
        <w:t>Positive tests for known bounds starting with a number other than zero</w:t>
      </w:r>
    </w:p>
    <w:p w:rsidR="003A5BEA" w:rsidRPr="00B830DB" w:rsidRDefault="003A5BEA" w:rsidP="003A5BEA">
      <w:pPr>
        <w:pStyle w:val="ListParagraph"/>
        <w:numPr>
          <w:ilvl w:val="0"/>
          <w:numId w:val="2"/>
        </w:numPr>
      </w:pPr>
      <w:r w:rsidRPr="00B830DB">
        <w:t>Negative tests for non-constant invariant in the right side (such as parameter)</w:t>
      </w:r>
    </w:p>
    <w:p w:rsidR="003A5BEA" w:rsidRPr="00B830DB" w:rsidRDefault="003A5BEA" w:rsidP="003A5BEA">
      <w:pPr>
        <w:pStyle w:val="ListParagraph"/>
        <w:numPr>
          <w:ilvl w:val="0"/>
          <w:numId w:val="2"/>
        </w:numPr>
      </w:pPr>
      <w:r w:rsidRPr="00B830DB">
        <w:t>Positive test for variable set to a constant in the right side</w:t>
      </w:r>
    </w:p>
    <w:p w:rsidR="00FC6028" w:rsidRPr="00B830DB" w:rsidRDefault="00FC6028" w:rsidP="003A5BEA">
      <w:pPr>
        <w:pStyle w:val="ListParagraph"/>
        <w:numPr>
          <w:ilvl w:val="0"/>
          <w:numId w:val="2"/>
        </w:numPr>
      </w:pPr>
      <w:r w:rsidRPr="00B830DB">
        <w:t>Negative tests breaking one basic block limitation: function invocations, exceptions</w:t>
      </w:r>
      <w:r w:rsidR="008E7FE2" w:rsidRPr="00B830DB">
        <w:t>, if-else, switch</w:t>
      </w:r>
    </w:p>
    <w:p w:rsidR="00407C28" w:rsidRPr="00B830DB" w:rsidRDefault="00407C28" w:rsidP="003A5BEA">
      <w:pPr>
        <w:pStyle w:val="ListParagraph"/>
        <w:numPr>
          <w:ilvl w:val="0"/>
          <w:numId w:val="2"/>
        </w:numPr>
      </w:pPr>
      <w:r w:rsidRPr="00B830DB">
        <w:t>Test with casts within the loop</w:t>
      </w:r>
    </w:p>
    <w:p w:rsidR="004830A0" w:rsidRPr="00B830DB" w:rsidRDefault="00B375E5" w:rsidP="00B375E5">
      <w:pPr>
        <w:pStyle w:val="ListParagraph"/>
        <w:numPr>
          <w:ilvl w:val="0"/>
          <w:numId w:val="2"/>
        </w:numPr>
      </w:pPr>
      <w:r w:rsidRPr="00B830DB">
        <w:t>Check the operations that are not supported</w:t>
      </w:r>
      <w:r w:rsidR="00A54978" w:rsidRPr="00B830DB">
        <w:t xml:space="preserve"> (e.g.</w:t>
      </w:r>
      <w:r w:rsidR="000A75EA" w:rsidRPr="00B830DB">
        <w:t>, &gt;&gt;)</w:t>
      </w:r>
      <w:r w:rsidRPr="00B830DB">
        <w:t xml:space="preserve">; case v = x </w:t>
      </w:r>
      <w:r w:rsidR="007720DE" w:rsidRPr="00B830DB">
        <w:t>–</w:t>
      </w:r>
      <w:r w:rsidRPr="00B830DB">
        <w:t xml:space="preserve"> v</w:t>
      </w:r>
      <w:r w:rsidR="00B37FB6" w:rsidRPr="00B830DB">
        <w:t xml:space="preserve"> ,</w:t>
      </w:r>
      <w:r w:rsidR="00105210">
        <w:t xml:space="preserve"> case v = x/v.</w:t>
      </w:r>
    </w:p>
    <w:p w:rsidR="00EA4E86" w:rsidRPr="00B830DB" w:rsidRDefault="00EA4E86" w:rsidP="00B375E5">
      <w:pPr>
        <w:pStyle w:val="ListParagraph"/>
        <w:numPr>
          <w:ilvl w:val="0"/>
          <w:numId w:val="2"/>
        </w:numPr>
      </w:pPr>
      <w:r w:rsidRPr="00B830DB">
        <w:t>Enhanced for loop</w:t>
      </w:r>
      <w:r w:rsidR="00A54978" w:rsidRPr="00B830DB">
        <w:t xml:space="preserve"> (not supported)</w:t>
      </w:r>
    </w:p>
    <w:p w:rsidR="00B83AE0" w:rsidRPr="00B830DB" w:rsidRDefault="00B83AE0" w:rsidP="00B375E5">
      <w:pPr>
        <w:pStyle w:val="ListParagraph"/>
        <w:numPr>
          <w:ilvl w:val="0"/>
          <w:numId w:val="2"/>
        </w:numPr>
      </w:pPr>
      <w:r w:rsidRPr="00B830DB">
        <w:t>Break/continue</w:t>
      </w:r>
    </w:p>
    <w:p w:rsidR="003A5BEA" w:rsidRDefault="003A5BEA" w:rsidP="003A5BEA">
      <w:pPr>
        <w:pStyle w:val="ListParagraph"/>
        <w:rPr>
          <w:lang w:val="ru-RU"/>
        </w:rPr>
      </w:pPr>
    </w:p>
    <w:p w:rsidR="00600E4A" w:rsidRDefault="00600E4A" w:rsidP="00600E4A">
      <w:pPr>
        <w:pStyle w:val="Heading1"/>
      </w:pPr>
      <w:r>
        <w:t>To be covered in future</w:t>
      </w:r>
    </w:p>
    <w:p w:rsidR="00600E4A" w:rsidRDefault="00600E4A" w:rsidP="00600E4A">
      <w:pPr>
        <w:pStyle w:val="ListParagraph"/>
        <w:numPr>
          <w:ilvl w:val="0"/>
          <w:numId w:val="2"/>
        </w:numPr>
      </w:pPr>
      <w:r>
        <w:t>Multi-thread test case</w:t>
      </w:r>
    </w:p>
    <w:p w:rsidR="00600E4A" w:rsidRDefault="00600E4A" w:rsidP="00600E4A">
      <w:pPr>
        <w:pStyle w:val="ListParagraph"/>
        <w:numPr>
          <w:ilvl w:val="0"/>
          <w:numId w:val="2"/>
        </w:numPr>
      </w:pPr>
      <w:r>
        <w:t>Negative tests breaking no suspend check condition</w:t>
      </w:r>
    </w:p>
    <w:p w:rsidR="00217181" w:rsidRDefault="00217181" w:rsidP="00600E4A">
      <w:pPr>
        <w:pStyle w:val="ListParagraph"/>
        <w:numPr>
          <w:ilvl w:val="0"/>
          <w:numId w:val="2"/>
        </w:numPr>
      </w:pPr>
      <w:r>
        <w:t>What if we overflow when multiplying</w:t>
      </w:r>
      <w:r w:rsidR="00006CEC">
        <w:t>?</w:t>
      </w:r>
      <w:r w:rsidR="00CD5B94">
        <w:t xml:space="preserve"> Calculation must be correct</w:t>
      </w:r>
    </w:p>
    <w:p w:rsidR="00CD5B94" w:rsidRDefault="00CD5B94" w:rsidP="00600E4A">
      <w:pPr>
        <w:pStyle w:val="ListParagraph"/>
        <w:numPr>
          <w:ilvl w:val="0"/>
          <w:numId w:val="2"/>
        </w:numPr>
      </w:pPr>
      <w:r>
        <w:t>More complex cases of variable to be sunk usage before and after the loop</w:t>
      </w:r>
    </w:p>
    <w:p w:rsidR="00600E4A" w:rsidRPr="00600E4A" w:rsidRDefault="00600E4A" w:rsidP="00600E4A"/>
    <w:p w:rsidR="00600E4A" w:rsidRPr="00600E4A" w:rsidRDefault="00600E4A" w:rsidP="00600E4A"/>
    <w:p w:rsidR="00600E4A" w:rsidRPr="00600E4A" w:rsidRDefault="00600E4A" w:rsidP="003A5BEA">
      <w:pPr>
        <w:pStyle w:val="ListParagraph"/>
      </w:pPr>
    </w:p>
    <w:sectPr w:rsidR="00600E4A" w:rsidRPr="00600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70CE5"/>
    <w:multiLevelType w:val="multilevel"/>
    <w:tmpl w:val="DE226584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C3919F3"/>
    <w:multiLevelType w:val="hybridMultilevel"/>
    <w:tmpl w:val="8474DC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BEA"/>
    <w:rsid w:val="00006CEC"/>
    <w:rsid w:val="000A75EA"/>
    <w:rsid w:val="000C1904"/>
    <w:rsid w:val="00105210"/>
    <w:rsid w:val="00105F5C"/>
    <w:rsid w:val="00113DEB"/>
    <w:rsid w:val="00217181"/>
    <w:rsid w:val="002553C2"/>
    <w:rsid w:val="00286838"/>
    <w:rsid w:val="003467F5"/>
    <w:rsid w:val="00366F2A"/>
    <w:rsid w:val="003A5BEA"/>
    <w:rsid w:val="00407C28"/>
    <w:rsid w:val="0043642A"/>
    <w:rsid w:val="0044601E"/>
    <w:rsid w:val="004830A0"/>
    <w:rsid w:val="004A791C"/>
    <w:rsid w:val="00557B69"/>
    <w:rsid w:val="00563279"/>
    <w:rsid w:val="005D43E7"/>
    <w:rsid w:val="00600E4A"/>
    <w:rsid w:val="00605AC9"/>
    <w:rsid w:val="006F2D47"/>
    <w:rsid w:val="0071504A"/>
    <w:rsid w:val="007720DE"/>
    <w:rsid w:val="00781F02"/>
    <w:rsid w:val="007D4352"/>
    <w:rsid w:val="00864973"/>
    <w:rsid w:val="00884DEA"/>
    <w:rsid w:val="008E7FE2"/>
    <w:rsid w:val="00A54978"/>
    <w:rsid w:val="00B21B6D"/>
    <w:rsid w:val="00B375E5"/>
    <w:rsid w:val="00B37FB6"/>
    <w:rsid w:val="00B830DB"/>
    <w:rsid w:val="00B83AE0"/>
    <w:rsid w:val="00CD5B94"/>
    <w:rsid w:val="00CF0763"/>
    <w:rsid w:val="00EA4E86"/>
    <w:rsid w:val="00EF4D9B"/>
    <w:rsid w:val="00F26BA3"/>
    <w:rsid w:val="00FB0085"/>
    <w:rsid w:val="00FB04DB"/>
    <w:rsid w:val="00FC6028"/>
    <w:rsid w:val="00FE6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3CEC77-7DDE-4CFC-979F-B6DFC134D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rinskay\AppData\Roaming\Microsoft\Templates\LiveContent\15\Managed\Word%20Document%20Bibliography%20Styles\TC102786999%5b%5bfn=Single%20spaced%20(blank)%5d%5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TC102786999[[fn=Single spaced (blank)]].dotx</Template>
  <TotalTime>24965</TotalTime>
  <Pages>4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Rinskaya, Nina</dc:creator>
  <cp:keywords/>
  <dc:description/>
  <cp:lastModifiedBy>Rinskaya, Nina</cp:lastModifiedBy>
  <cp:revision>43</cp:revision>
  <dcterms:created xsi:type="dcterms:W3CDTF">2014-11-11T06:32:00Z</dcterms:created>
  <dcterms:modified xsi:type="dcterms:W3CDTF">2015-03-31T11:00:00Z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